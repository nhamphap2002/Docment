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9EF298" w14:textId="77777777" w:rsidR="00B64CB1" w:rsidRPr="002C015F" w:rsidRDefault="00DF194A" w:rsidP="00C43890">
      <w:pPr>
        <w:pStyle w:val="Heading1"/>
        <w:rPr>
          <w:rFonts w:cstheme="minorHAnsi"/>
        </w:rPr>
      </w:pPr>
      <w:bookmarkStart w:id="0" w:name="_GoBack"/>
      <w:bookmarkEnd w:id="0"/>
      <w:r>
        <w:rPr>
          <w:rFonts w:cstheme="minorHAnsi"/>
        </w:rPr>
        <w:t>UNDERSTANDING</w:t>
      </w:r>
      <w:r w:rsidR="00D75032">
        <w:rPr>
          <w:rFonts w:cstheme="minorHAnsi"/>
        </w:rPr>
        <w:t xml:space="preserve"> WEB SERVICE CREDENTIALS</w:t>
      </w:r>
    </w:p>
    <w:p w14:paraId="149EF299" w14:textId="77777777" w:rsidR="00A30802" w:rsidRPr="002C015F" w:rsidRDefault="00D75032" w:rsidP="00A30802">
      <w:pPr>
        <w:pStyle w:val="Heading2"/>
        <w:rPr>
          <w:rFonts w:cstheme="minorHAnsi"/>
        </w:rPr>
      </w:pPr>
      <w:r>
        <w:rPr>
          <w:rFonts w:cstheme="minorHAnsi"/>
        </w:rPr>
        <w:t>OVERVIEW</w:t>
      </w:r>
    </w:p>
    <w:p w14:paraId="149EF29A" w14:textId="77777777" w:rsidR="00D3257C" w:rsidRPr="00D3257C" w:rsidRDefault="00D3257C" w:rsidP="00986287">
      <w:pPr>
        <w:rPr>
          <w:noProof/>
          <w:lang w:eastAsia="en-NZ" w:bidi="ar-SA"/>
        </w:rPr>
      </w:pPr>
      <w:r>
        <w:rPr>
          <w:noProof/>
          <w:lang w:eastAsia="en-NZ" w:bidi="ar-SA"/>
        </w:rPr>
        <w:t xml:space="preserve">This document </w:t>
      </w:r>
      <w:r w:rsidR="00DF194A">
        <w:rPr>
          <w:noProof/>
          <w:lang w:eastAsia="en-NZ" w:bidi="ar-SA"/>
        </w:rPr>
        <w:t>explains the purpose of Web Service Credentials and explains</w:t>
      </w:r>
      <w:r>
        <w:rPr>
          <w:noProof/>
          <w:lang w:eastAsia="en-NZ" w:bidi="ar-SA"/>
        </w:rPr>
        <w:t xml:space="preserve"> how to retrieve Web Service Credentials from DSElk.</w:t>
      </w:r>
    </w:p>
    <w:p w14:paraId="149EF29B" w14:textId="77777777" w:rsidR="009B3916" w:rsidRDefault="00D3257C" w:rsidP="00D3257C">
      <w:pPr>
        <w:pStyle w:val="Heading2"/>
      </w:pPr>
      <w:r>
        <w:t>WHAT ARE WEB SERVICE CREDENTIALS</w:t>
      </w:r>
      <w:r w:rsidR="00DF194A">
        <w:t>?</w:t>
      </w:r>
    </w:p>
    <w:p w14:paraId="149EF29C" w14:textId="77777777" w:rsidR="00D3257C" w:rsidRDefault="00D3257C" w:rsidP="00D3257C">
      <w:r>
        <w:t xml:space="preserve">When a Facility </w:t>
      </w:r>
      <w:r w:rsidR="00DF194A">
        <w:t>utilises web service integration each web service request that they make (whether submitting new client data or retrieving client or payment data) must be made using a pair of web service credentials. The Data Transfer Web Service Document, and specifications, refer to this pair of credentials as the CustomerID and CustomerCode.</w:t>
      </w:r>
    </w:p>
    <w:p w14:paraId="149EF29D" w14:textId="77777777" w:rsidR="00DF194A" w:rsidRDefault="00DF194A" w:rsidP="00D3257C">
      <w:r>
        <w:t>When a Facility makes a web service request using a CustomerID and CustomerCode the CustomerID tells us which Facility the request should be associated with and the CustomerCode identifies  the associated Facility Account.</w:t>
      </w:r>
    </w:p>
    <w:p w14:paraId="149EF29E" w14:textId="77777777" w:rsidR="00DF194A" w:rsidRDefault="00672309" w:rsidP="00DF194A">
      <w:pPr>
        <w:pStyle w:val="Heading2"/>
      </w:pPr>
      <w:r>
        <w:t xml:space="preserve">GUIDELINES FOR SHARING </w:t>
      </w:r>
      <w:r w:rsidR="00DF194A">
        <w:t>WEB SERVICE CREDENTIALS</w:t>
      </w:r>
    </w:p>
    <w:p w14:paraId="149EF29F" w14:textId="77777777" w:rsidR="00DF194A" w:rsidRDefault="00DF194A" w:rsidP="00D3257C">
      <w:r>
        <w:t xml:space="preserve">It is important to recognise that web service credentials effectively act as a username and password </w:t>
      </w:r>
      <w:r w:rsidR="00672309">
        <w:t>when making web service requests.</w:t>
      </w:r>
      <w:r w:rsidR="009F6970">
        <w:t xml:space="preserve"> You should treat them with the same degree of care and diligence that you would apply to website user names and passwords.</w:t>
      </w:r>
      <w:r w:rsidR="00672309">
        <w:t xml:space="preserve"> If web service credentials for a Facility fall into the wrong hands they could potentially be used to retrieve client information, i.e. A malicious user could extract complete client records including address, contact and payment information (with the exception of sensitive credit card data which cannot be retrieved using web service requests).</w:t>
      </w:r>
    </w:p>
    <w:p w14:paraId="149EF2A0" w14:textId="77777777" w:rsidR="00672309" w:rsidRDefault="00672309" w:rsidP="00D3257C">
      <w:r>
        <w:t>Web service credentials should only be shared with authorised parties.</w:t>
      </w:r>
    </w:p>
    <w:p w14:paraId="149EF2A1" w14:textId="77777777" w:rsidR="00672309" w:rsidRDefault="00672309" w:rsidP="00D3257C">
      <w:r>
        <w:t>Web service credentials should only be shared with users when it is known that they have been through a testing process involving the Debitsuccess IT</w:t>
      </w:r>
      <w:r w:rsidR="00241B74">
        <w:t xml:space="preserve"> </w:t>
      </w:r>
      <w:r>
        <w:t>Team.</w:t>
      </w:r>
    </w:p>
    <w:p w14:paraId="149EF2A2" w14:textId="77777777" w:rsidR="007374E7" w:rsidRDefault="007374E7">
      <w:pPr>
        <w:rPr>
          <w:caps/>
          <w:spacing w:val="15"/>
          <w:sz w:val="22"/>
          <w:szCs w:val="22"/>
        </w:rPr>
      </w:pPr>
      <w:r>
        <w:br w:type="page"/>
      </w:r>
    </w:p>
    <w:p w14:paraId="149EF2A3" w14:textId="77777777" w:rsidR="002C31F3" w:rsidRDefault="002C31F3" w:rsidP="002C31F3">
      <w:pPr>
        <w:pStyle w:val="Heading2"/>
      </w:pPr>
      <w:r>
        <w:lastRenderedPageBreak/>
        <w:t>HOW TO EXTRACT WEB SERVICE CREDENTIALS FROM DSELK</w:t>
      </w:r>
    </w:p>
    <w:p w14:paraId="149EF2A4" w14:textId="77777777" w:rsidR="002C31F3" w:rsidRDefault="007374E7" w:rsidP="002C31F3">
      <w:r>
        <w:t>The Customer ID for a Facility can be retrieved by looking at the Facility - Data Transfer Tab in DSElk. It is labelled as “Clubware Synch ID”.</w:t>
      </w:r>
    </w:p>
    <w:p w14:paraId="149EF2A5" w14:textId="77777777" w:rsidR="002C31F3" w:rsidRDefault="002C31F3" w:rsidP="002C31F3">
      <w:r>
        <w:rPr>
          <w:noProof/>
          <w:lang w:eastAsia="en-NZ" w:bidi="ar-SA"/>
        </w:rPr>
        <w:drawing>
          <wp:inline distT="0" distB="0" distL="0" distR="0" wp14:anchorId="149EF2AC" wp14:editId="149EF2AD">
            <wp:extent cx="5731510" cy="305435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EF2A6" w14:textId="77777777" w:rsidR="007374E7" w:rsidRDefault="007374E7" w:rsidP="002C31F3">
      <w:r>
        <w:t>The Customer Code for a Facility Account can be accessed from the Facility Account Grid View.</w:t>
      </w:r>
    </w:p>
    <w:p w14:paraId="149EF2A7" w14:textId="77777777" w:rsidR="00C85ADB" w:rsidRDefault="00C85ADB" w:rsidP="002C31F3">
      <w:r>
        <w:t>Identify the appropriate Facility in DSElk and expand it in the Tree View to see the underlying Folders. Select the Facility Accounts folder.</w:t>
      </w:r>
    </w:p>
    <w:p w14:paraId="149EF2A8" w14:textId="77777777" w:rsidR="00C85ADB" w:rsidRDefault="00C85ADB" w:rsidP="002C31F3">
      <w:r>
        <w:rPr>
          <w:noProof/>
          <w:lang w:eastAsia="en-NZ" w:bidi="ar-SA"/>
        </w:rPr>
        <w:drawing>
          <wp:inline distT="0" distB="0" distL="0" distR="0" wp14:anchorId="149EF2AE" wp14:editId="149EF2AF">
            <wp:extent cx="5731510" cy="3054356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EF2A9" w14:textId="77777777" w:rsidR="00C85ADB" w:rsidRDefault="00C85ADB" w:rsidP="002C31F3">
      <w:r>
        <w:t xml:space="preserve">The Customer Code for a Facility Account is stored in a Field </w:t>
      </w:r>
      <w:r w:rsidR="00241B74">
        <w:t>labelled “</w:t>
      </w:r>
      <w:r>
        <w:t>CampaignID</w:t>
      </w:r>
      <w:r w:rsidR="00241B74">
        <w:t>”</w:t>
      </w:r>
      <w:r>
        <w:t>. If you cannot see this in your grid view, click Properties in the Grid Menu Bar, and then select Fields.</w:t>
      </w:r>
    </w:p>
    <w:p w14:paraId="149EF2AA" w14:textId="77777777" w:rsidR="00517930" w:rsidRDefault="00517930" w:rsidP="002C31F3">
      <w:r>
        <w:lastRenderedPageBreak/>
        <w:t xml:space="preserve">Click and drag CampaignID from the Fields box to the Grid Column Header (You may then need to click to another view and back to the Facility Account grid </w:t>
      </w:r>
      <w:r w:rsidR="00241B74">
        <w:t>to refresh the Grid view). The Campaign ID (Customer Code) for each Facility Account is visible in the Facility Account Grid.</w:t>
      </w:r>
    </w:p>
    <w:p w14:paraId="149EF2AB" w14:textId="77777777" w:rsidR="00C85ADB" w:rsidRPr="002C31F3" w:rsidRDefault="00C85ADB" w:rsidP="002C31F3">
      <w:r>
        <w:rPr>
          <w:noProof/>
          <w:lang w:eastAsia="en-NZ" w:bidi="ar-SA"/>
        </w:rPr>
        <w:drawing>
          <wp:inline distT="0" distB="0" distL="0" distR="0" wp14:anchorId="149EF2B0" wp14:editId="149EF2B1">
            <wp:extent cx="5731510" cy="3054356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5ADB" w:rsidRPr="002C31F3" w:rsidSect="00700994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9EF2B4" w14:textId="77777777" w:rsidR="00FF5DDD" w:rsidRDefault="00FF5DDD" w:rsidP="006901B7">
      <w:pPr>
        <w:spacing w:before="0" w:after="0" w:line="240" w:lineRule="auto"/>
      </w:pPr>
      <w:r>
        <w:separator/>
      </w:r>
    </w:p>
  </w:endnote>
  <w:endnote w:type="continuationSeparator" w:id="0">
    <w:p w14:paraId="149EF2B5" w14:textId="77777777" w:rsidR="00FF5DDD" w:rsidRDefault="00FF5DDD" w:rsidP="006901B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9EF2B8" w14:textId="77777777" w:rsidR="00D75032" w:rsidRDefault="00D75032" w:rsidP="005D49E7">
    <w:pPr>
      <w:pStyle w:val="Footer"/>
      <w:pBdr>
        <w:top w:val="thinThickSmallGap" w:sz="24" w:space="1" w:color="004D6C" w:themeColor="accent2" w:themeShade="7F"/>
      </w:pBdr>
      <w:jc w:val="right"/>
      <w:rPr>
        <w:rFonts w:asciiTheme="majorHAnsi" w:hAnsiTheme="majorHAnsi"/>
      </w:rPr>
    </w:pPr>
    <w:r>
      <w:fldChar w:fldCharType="begin"/>
    </w:r>
    <w:r>
      <w:instrText xml:space="preserve"> PAGE   \* MERGEFORMAT </w:instrText>
    </w:r>
    <w:r>
      <w:fldChar w:fldCharType="separate"/>
    </w:r>
    <w:r w:rsidR="00BD43BF" w:rsidRPr="00BD43BF">
      <w:rPr>
        <w:rFonts w:asciiTheme="majorHAnsi" w:hAnsiTheme="majorHAnsi"/>
        <w:noProof/>
      </w:rPr>
      <w:t>2</w:t>
    </w:r>
    <w:r>
      <w:rPr>
        <w:rFonts w:asciiTheme="majorHAnsi" w:hAnsiTheme="majorHAnsi"/>
        <w:noProof/>
      </w:rPr>
      <w:fldChar w:fldCharType="end"/>
    </w:r>
    <w:r>
      <w:t xml:space="preserve"> of </w:t>
    </w:r>
    <w:fldSimple w:instr=" NUMPAGES   \* MERGEFORMAT ">
      <w:r w:rsidR="00BD43BF">
        <w:rPr>
          <w:noProof/>
        </w:rPr>
        <w:t>3</w:t>
      </w:r>
    </w:fldSimple>
  </w:p>
  <w:p w14:paraId="149EF2B9" w14:textId="77777777" w:rsidR="00D75032" w:rsidRDefault="00D750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9EF2B2" w14:textId="77777777" w:rsidR="00FF5DDD" w:rsidRDefault="00FF5DDD" w:rsidP="006901B7">
      <w:pPr>
        <w:spacing w:before="0" w:after="0" w:line="240" w:lineRule="auto"/>
      </w:pPr>
      <w:r>
        <w:separator/>
      </w:r>
    </w:p>
  </w:footnote>
  <w:footnote w:type="continuationSeparator" w:id="0">
    <w:p w14:paraId="149EF2B3" w14:textId="77777777" w:rsidR="00FF5DDD" w:rsidRDefault="00FF5DDD" w:rsidP="006901B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9EF2B6" w14:textId="77777777" w:rsidR="00D75032" w:rsidRDefault="00D75032">
    <w:pPr>
      <w:pStyle w:val="Header"/>
    </w:pPr>
    <w:r>
      <w:rPr>
        <w:noProof/>
        <w:lang w:eastAsia="en-NZ" w:bidi="ar-SA"/>
      </w:rPr>
      <w:drawing>
        <wp:anchor distT="0" distB="0" distL="114300" distR="114300" simplePos="0" relativeHeight="251658240" behindDoc="0" locked="0" layoutInCell="1" allowOverlap="1" wp14:anchorId="149EF2BA" wp14:editId="149EF2BB">
          <wp:simplePos x="0" y="0"/>
          <wp:positionH relativeFrom="column">
            <wp:posOffset>5077938</wp:posOffset>
          </wp:positionH>
          <wp:positionV relativeFrom="paragraph">
            <wp:posOffset>-117071</wp:posOffset>
          </wp:positionV>
          <wp:extent cx="604405" cy="362175"/>
          <wp:effectExtent l="19050" t="0" r="5195" b="0"/>
          <wp:wrapNone/>
          <wp:docPr id="1" name="Picture 0" descr="Clubware Logo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lubware Logo.b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4405" cy="362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Debitsuccess</w:t>
    </w:r>
    <w:r>
      <w:ptab w:relativeTo="margin" w:alignment="center" w:leader="none"/>
    </w:r>
    <w:sdt>
      <w:sdtPr>
        <w:alias w:val="Title"/>
        <w:id w:val="71383485"/>
        <w:placeholder>
          <w:docPart w:val="8928DFCB789C4F75AB2F4D50E1C64CA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F6970">
          <w:t>Identifying Web Service Credentials</w:t>
        </w:r>
      </w:sdtContent>
    </w:sdt>
    <w:r>
      <w:ptab w:relativeTo="margin" w:alignment="right" w:leader="none"/>
    </w:r>
  </w:p>
  <w:p w14:paraId="149EF2B7" w14:textId="77777777" w:rsidR="00D75032" w:rsidRDefault="00D7503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16590"/>
    <w:multiLevelType w:val="hybridMultilevel"/>
    <w:tmpl w:val="9A6C904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9A2D3E"/>
    <w:multiLevelType w:val="hybridMultilevel"/>
    <w:tmpl w:val="CBD68A9C"/>
    <w:lvl w:ilvl="0" w:tplc="08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40925C9C"/>
    <w:multiLevelType w:val="hybridMultilevel"/>
    <w:tmpl w:val="9A6C904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7A5B0B"/>
    <w:multiLevelType w:val="hybridMultilevel"/>
    <w:tmpl w:val="BF52612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E8228B"/>
    <w:multiLevelType w:val="hybridMultilevel"/>
    <w:tmpl w:val="C232836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E77B6A"/>
    <w:multiLevelType w:val="hybridMultilevel"/>
    <w:tmpl w:val="A95EF97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CE1F2B"/>
    <w:multiLevelType w:val="hybridMultilevel"/>
    <w:tmpl w:val="FE7A4FD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C0756E"/>
    <w:multiLevelType w:val="hybridMultilevel"/>
    <w:tmpl w:val="BEA8C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A12B2A"/>
    <w:multiLevelType w:val="hybridMultilevel"/>
    <w:tmpl w:val="2850E7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0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916"/>
    <w:rsid w:val="00000EB8"/>
    <w:rsid w:val="000150D4"/>
    <w:rsid w:val="00023484"/>
    <w:rsid w:val="00035D96"/>
    <w:rsid w:val="00044543"/>
    <w:rsid w:val="00050A1B"/>
    <w:rsid w:val="00053010"/>
    <w:rsid w:val="00060B8D"/>
    <w:rsid w:val="00063D15"/>
    <w:rsid w:val="000818E6"/>
    <w:rsid w:val="000A36B5"/>
    <w:rsid w:val="000B64EE"/>
    <w:rsid w:val="000B7281"/>
    <w:rsid w:val="000C1CAD"/>
    <w:rsid w:val="000C1D7A"/>
    <w:rsid w:val="000C2CC6"/>
    <w:rsid w:val="000D2884"/>
    <w:rsid w:val="000D56D2"/>
    <w:rsid w:val="000D6E80"/>
    <w:rsid w:val="000D6F4B"/>
    <w:rsid w:val="000E0E6A"/>
    <w:rsid w:val="000E53D4"/>
    <w:rsid w:val="000E6E64"/>
    <w:rsid w:val="00110B72"/>
    <w:rsid w:val="001147E7"/>
    <w:rsid w:val="00117B28"/>
    <w:rsid w:val="00135166"/>
    <w:rsid w:val="00140A65"/>
    <w:rsid w:val="00141D1A"/>
    <w:rsid w:val="00150221"/>
    <w:rsid w:val="00153C0E"/>
    <w:rsid w:val="00170422"/>
    <w:rsid w:val="00196FB0"/>
    <w:rsid w:val="001976EE"/>
    <w:rsid w:val="001A1918"/>
    <w:rsid w:val="001A5EDE"/>
    <w:rsid w:val="001B091A"/>
    <w:rsid w:val="001C0482"/>
    <w:rsid w:val="001C2081"/>
    <w:rsid w:val="001E112B"/>
    <w:rsid w:val="001E2670"/>
    <w:rsid w:val="001E6DC9"/>
    <w:rsid w:val="001F75FC"/>
    <w:rsid w:val="002041BF"/>
    <w:rsid w:val="002140F9"/>
    <w:rsid w:val="00214C82"/>
    <w:rsid w:val="00214CDB"/>
    <w:rsid w:val="00215203"/>
    <w:rsid w:val="002202F2"/>
    <w:rsid w:val="00224BB8"/>
    <w:rsid w:val="0022694D"/>
    <w:rsid w:val="00241B74"/>
    <w:rsid w:val="0024260F"/>
    <w:rsid w:val="00243865"/>
    <w:rsid w:val="00255C53"/>
    <w:rsid w:val="00256240"/>
    <w:rsid w:val="00273E4B"/>
    <w:rsid w:val="00276698"/>
    <w:rsid w:val="002905E2"/>
    <w:rsid w:val="002B1F79"/>
    <w:rsid w:val="002B2B90"/>
    <w:rsid w:val="002C015F"/>
    <w:rsid w:val="002C31F3"/>
    <w:rsid w:val="002C4FD9"/>
    <w:rsid w:val="002D02D0"/>
    <w:rsid w:val="002D1BB7"/>
    <w:rsid w:val="002D69BC"/>
    <w:rsid w:val="002E09D2"/>
    <w:rsid w:val="002E5F84"/>
    <w:rsid w:val="002F1817"/>
    <w:rsid w:val="00300016"/>
    <w:rsid w:val="00304D10"/>
    <w:rsid w:val="003056AA"/>
    <w:rsid w:val="00312878"/>
    <w:rsid w:val="0031505D"/>
    <w:rsid w:val="00317CA6"/>
    <w:rsid w:val="0033182B"/>
    <w:rsid w:val="00334733"/>
    <w:rsid w:val="0034125B"/>
    <w:rsid w:val="003504E7"/>
    <w:rsid w:val="003511A7"/>
    <w:rsid w:val="00351C6E"/>
    <w:rsid w:val="00352D77"/>
    <w:rsid w:val="00357DC6"/>
    <w:rsid w:val="00371BAC"/>
    <w:rsid w:val="00375A17"/>
    <w:rsid w:val="00382CBC"/>
    <w:rsid w:val="003B0013"/>
    <w:rsid w:val="003B71A8"/>
    <w:rsid w:val="003D0982"/>
    <w:rsid w:val="003D56B1"/>
    <w:rsid w:val="003D72B1"/>
    <w:rsid w:val="003F47BB"/>
    <w:rsid w:val="003F55E7"/>
    <w:rsid w:val="003F7DF2"/>
    <w:rsid w:val="00402270"/>
    <w:rsid w:val="004338C3"/>
    <w:rsid w:val="00435DEB"/>
    <w:rsid w:val="004404F1"/>
    <w:rsid w:val="00443231"/>
    <w:rsid w:val="00463BF0"/>
    <w:rsid w:val="004764DC"/>
    <w:rsid w:val="004A3D38"/>
    <w:rsid w:val="004A5B19"/>
    <w:rsid w:val="004C3241"/>
    <w:rsid w:val="004C4E7C"/>
    <w:rsid w:val="004C5A59"/>
    <w:rsid w:val="004C7D53"/>
    <w:rsid w:val="004E1134"/>
    <w:rsid w:val="004F4BD2"/>
    <w:rsid w:val="00512959"/>
    <w:rsid w:val="00517930"/>
    <w:rsid w:val="00527212"/>
    <w:rsid w:val="00536C6E"/>
    <w:rsid w:val="00541E88"/>
    <w:rsid w:val="00543F3A"/>
    <w:rsid w:val="00552310"/>
    <w:rsid w:val="00552BCD"/>
    <w:rsid w:val="005547A1"/>
    <w:rsid w:val="00555926"/>
    <w:rsid w:val="005675F4"/>
    <w:rsid w:val="00591684"/>
    <w:rsid w:val="00591B25"/>
    <w:rsid w:val="00592F84"/>
    <w:rsid w:val="005A4A5D"/>
    <w:rsid w:val="005A5977"/>
    <w:rsid w:val="005C60D1"/>
    <w:rsid w:val="005D49E7"/>
    <w:rsid w:val="005D61C4"/>
    <w:rsid w:val="005F1FC4"/>
    <w:rsid w:val="00601119"/>
    <w:rsid w:val="00601C89"/>
    <w:rsid w:val="00610C9E"/>
    <w:rsid w:val="00613E1C"/>
    <w:rsid w:val="00636DFC"/>
    <w:rsid w:val="00640B17"/>
    <w:rsid w:val="006422B8"/>
    <w:rsid w:val="00642459"/>
    <w:rsid w:val="0064795D"/>
    <w:rsid w:val="00652C29"/>
    <w:rsid w:val="006538E3"/>
    <w:rsid w:val="0067095E"/>
    <w:rsid w:val="00672309"/>
    <w:rsid w:val="006725B2"/>
    <w:rsid w:val="0067409E"/>
    <w:rsid w:val="00674574"/>
    <w:rsid w:val="00676280"/>
    <w:rsid w:val="006901B7"/>
    <w:rsid w:val="00690A89"/>
    <w:rsid w:val="00691412"/>
    <w:rsid w:val="00691FE9"/>
    <w:rsid w:val="006A0A41"/>
    <w:rsid w:val="006A2ECE"/>
    <w:rsid w:val="006B0C88"/>
    <w:rsid w:val="006B1E4E"/>
    <w:rsid w:val="006B4AE8"/>
    <w:rsid w:val="006B50EF"/>
    <w:rsid w:val="006D00A2"/>
    <w:rsid w:val="006E4F22"/>
    <w:rsid w:val="006F044E"/>
    <w:rsid w:val="006F0E63"/>
    <w:rsid w:val="00700549"/>
    <w:rsid w:val="00700994"/>
    <w:rsid w:val="00706585"/>
    <w:rsid w:val="00710927"/>
    <w:rsid w:val="00724326"/>
    <w:rsid w:val="0073036F"/>
    <w:rsid w:val="00730E9B"/>
    <w:rsid w:val="007374E7"/>
    <w:rsid w:val="00755A0B"/>
    <w:rsid w:val="007720E3"/>
    <w:rsid w:val="00781CD9"/>
    <w:rsid w:val="0078265A"/>
    <w:rsid w:val="00784A64"/>
    <w:rsid w:val="00797DBE"/>
    <w:rsid w:val="007A0EBE"/>
    <w:rsid w:val="007A7E5B"/>
    <w:rsid w:val="007B7AC6"/>
    <w:rsid w:val="007B7EBE"/>
    <w:rsid w:val="007C33D7"/>
    <w:rsid w:val="007C463C"/>
    <w:rsid w:val="007C5E39"/>
    <w:rsid w:val="007D58B8"/>
    <w:rsid w:val="007E1223"/>
    <w:rsid w:val="0082244F"/>
    <w:rsid w:val="00824742"/>
    <w:rsid w:val="00830144"/>
    <w:rsid w:val="00833D41"/>
    <w:rsid w:val="00835D96"/>
    <w:rsid w:val="008369ED"/>
    <w:rsid w:val="0084522C"/>
    <w:rsid w:val="00850B0C"/>
    <w:rsid w:val="008539FE"/>
    <w:rsid w:val="00863B6A"/>
    <w:rsid w:val="00863EA7"/>
    <w:rsid w:val="00864ECC"/>
    <w:rsid w:val="0086742E"/>
    <w:rsid w:val="0088143E"/>
    <w:rsid w:val="008847D6"/>
    <w:rsid w:val="00887591"/>
    <w:rsid w:val="008A737B"/>
    <w:rsid w:val="008B170B"/>
    <w:rsid w:val="008C0F53"/>
    <w:rsid w:val="008C14F4"/>
    <w:rsid w:val="008C24BF"/>
    <w:rsid w:val="008C2B5D"/>
    <w:rsid w:val="008C2C4D"/>
    <w:rsid w:val="008C4549"/>
    <w:rsid w:val="008D1022"/>
    <w:rsid w:val="008D3473"/>
    <w:rsid w:val="008F0B8A"/>
    <w:rsid w:val="008F0DE3"/>
    <w:rsid w:val="00913666"/>
    <w:rsid w:val="0091522D"/>
    <w:rsid w:val="00934B4A"/>
    <w:rsid w:val="009366F0"/>
    <w:rsid w:val="00937AFC"/>
    <w:rsid w:val="00942231"/>
    <w:rsid w:val="009436F2"/>
    <w:rsid w:val="00947042"/>
    <w:rsid w:val="00954E83"/>
    <w:rsid w:val="00955AF8"/>
    <w:rsid w:val="00957D2A"/>
    <w:rsid w:val="00962D33"/>
    <w:rsid w:val="009640B8"/>
    <w:rsid w:val="00972D82"/>
    <w:rsid w:val="00977F83"/>
    <w:rsid w:val="00982987"/>
    <w:rsid w:val="00985140"/>
    <w:rsid w:val="00986287"/>
    <w:rsid w:val="009865D9"/>
    <w:rsid w:val="00995087"/>
    <w:rsid w:val="009959A8"/>
    <w:rsid w:val="009A58A8"/>
    <w:rsid w:val="009B38A6"/>
    <w:rsid w:val="009B3916"/>
    <w:rsid w:val="009B7D39"/>
    <w:rsid w:val="009C6CCE"/>
    <w:rsid w:val="009E4241"/>
    <w:rsid w:val="009F6970"/>
    <w:rsid w:val="00A25235"/>
    <w:rsid w:val="00A25654"/>
    <w:rsid w:val="00A26B6F"/>
    <w:rsid w:val="00A30802"/>
    <w:rsid w:val="00A316CA"/>
    <w:rsid w:val="00A334BD"/>
    <w:rsid w:val="00A359FE"/>
    <w:rsid w:val="00A3634E"/>
    <w:rsid w:val="00A46EE3"/>
    <w:rsid w:val="00A559E6"/>
    <w:rsid w:val="00A62D6D"/>
    <w:rsid w:val="00A67404"/>
    <w:rsid w:val="00A72AA2"/>
    <w:rsid w:val="00A839B4"/>
    <w:rsid w:val="00A906F0"/>
    <w:rsid w:val="00AA0CE3"/>
    <w:rsid w:val="00AA57C3"/>
    <w:rsid w:val="00AA78EF"/>
    <w:rsid w:val="00AB51AB"/>
    <w:rsid w:val="00AC2230"/>
    <w:rsid w:val="00AC41F6"/>
    <w:rsid w:val="00AC4F18"/>
    <w:rsid w:val="00AD0F3E"/>
    <w:rsid w:val="00AD3F77"/>
    <w:rsid w:val="00AD6C51"/>
    <w:rsid w:val="00AE36D6"/>
    <w:rsid w:val="00AF7271"/>
    <w:rsid w:val="00B07ACC"/>
    <w:rsid w:val="00B17B5F"/>
    <w:rsid w:val="00B22B83"/>
    <w:rsid w:val="00B275DE"/>
    <w:rsid w:val="00B33C75"/>
    <w:rsid w:val="00B361CD"/>
    <w:rsid w:val="00B4777F"/>
    <w:rsid w:val="00B50E69"/>
    <w:rsid w:val="00B641D8"/>
    <w:rsid w:val="00B64CB1"/>
    <w:rsid w:val="00B807EB"/>
    <w:rsid w:val="00B87002"/>
    <w:rsid w:val="00BA0B75"/>
    <w:rsid w:val="00BA26E2"/>
    <w:rsid w:val="00BB2CA1"/>
    <w:rsid w:val="00BB5249"/>
    <w:rsid w:val="00BB6279"/>
    <w:rsid w:val="00BB7BFD"/>
    <w:rsid w:val="00BC281E"/>
    <w:rsid w:val="00BD43BF"/>
    <w:rsid w:val="00BD49C1"/>
    <w:rsid w:val="00BF7377"/>
    <w:rsid w:val="00C057B4"/>
    <w:rsid w:val="00C07B5A"/>
    <w:rsid w:val="00C1335E"/>
    <w:rsid w:val="00C24ECA"/>
    <w:rsid w:val="00C2774C"/>
    <w:rsid w:val="00C42EFA"/>
    <w:rsid w:val="00C43890"/>
    <w:rsid w:val="00C4539C"/>
    <w:rsid w:val="00C60940"/>
    <w:rsid w:val="00C81C97"/>
    <w:rsid w:val="00C85ADB"/>
    <w:rsid w:val="00C90716"/>
    <w:rsid w:val="00C90E06"/>
    <w:rsid w:val="00C96538"/>
    <w:rsid w:val="00CA05AE"/>
    <w:rsid w:val="00CA1777"/>
    <w:rsid w:val="00CA44CC"/>
    <w:rsid w:val="00CA672C"/>
    <w:rsid w:val="00CD3833"/>
    <w:rsid w:val="00CD751B"/>
    <w:rsid w:val="00CE6D47"/>
    <w:rsid w:val="00CF6D3F"/>
    <w:rsid w:val="00D03533"/>
    <w:rsid w:val="00D0660D"/>
    <w:rsid w:val="00D133AA"/>
    <w:rsid w:val="00D137EC"/>
    <w:rsid w:val="00D15AD8"/>
    <w:rsid w:val="00D16241"/>
    <w:rsid w:val="00D1656A"/>
    <w:rsid w:val="00D26975"/>
    <w:rsid w:val="00D26D05"/>
    <w:rsid w:val="00D3257C"/>
    <w:rsid w:val="00D34264"/>
    <w:rsid w:val="00D3684B"/>
    <w:rsid w:val="00D409D8"/>
    <w:rsid w:val="00D42B88"/>
    <w:rsid w:val="00D43125"/>
    <w:rsid w:val="00D43B95"/>
    <w:rsid w:val="00D50D08"/>
    <w:rsid w:val="00D55C3E"/>
    <w:rsid w:val="00D64747"/>
    <w:rsid w:val="00D75032"/>
    <w:rsid w:val="00D971A3"/>
    <w:rsid w:val="00DB7C7E"/>
    <w:rsid w:val="00DC374A"/>
    <w:rsid w:val="00DD2B47"/>
    <w:rsid w:val="00DD5ED8"/>
    <w:rsid w:val="00DD685D"/>
    <w:rsid w:val="00DE28D8"/>
    <w:rsid w:val="00DE4F9F"/>
    <w:rsid w:val="00DF194A"/>
    <w:rsid w:val="00DF4DA3"/>
    <w:rsid w:val="00DF5CB8"/>
    <w:rsid w:val="00DF732E"/>
    <w:rsid w:val="00DF7FD0"/>
    <w:rsid w:val="00E06642"/>
    <w:rsid w:val="00E070CC"/>
    <w:rsid w:val="00E155BB"/>
    <w:rsid w:val="00E23E8A"/>
    <w:rsid w:val="00E30956"/>
    <w:rsid w:val="00E35F8F"/>
    <w:rsid w:val="00E37F06"/>
    <w:rsid w:val="00E4016C"/>
    <w:rsid w:val="00E421D8"/>
    <w:rsid w:val="00E637B7"/>
    <w:rsid w:val="00E63AB0"/>
    <w:rsid w:val="00E670AC"/>
    <w:rsid w:val="00E84DA3"/>
    <w:rsid w:val="00E90111"/>
    <w:rsid w:val="00E96803"/>
    <w:rsid w:val="00EA5A9C"/>
    <w:rsid w:val="00EB3308"/>
    <w:rsid w:val="00EC6C0C"/>
    <w:rsid w:val="00ED3B5C"/>
    <w:rsid w:val="00EE2879"/>
    <w:rsid w:val="00EE5080"/>
    <w:rsid w:val="00EE7332"/>
    <w:rsid w:val="00EE7DDE"/>
    <w:rsid w:val="00EF3BBC"/>
    <w:rsid w:val="00F00E28"/>
    <w:rsid w:val="00F00EDF"/>
    <w:rsid w:val="00F10E45"/>
    <w:rsid w:val="00F209A1"/>
    <w:rsid w:val="00F2143E"/>
    <w:rsid w:val="00F22EA1"/>
    <w:rsid w:val="00F23399"/>
    <w:rsid w:val="00F241D2"/>
    <w:rsid w:val="00F258B6"/>
    <w:rsid w:val="00F27190"/>
    <w:rsid w:val="00F27931"/>
    <w:rsid w:val="00F32F2B"/>
    <w:rsid w:val="00F3433E"/>
    <w:rsid w:val="00F40373"/>
    <w:rsid w:val="00F45185"/>
    <w:rsid w:val="00F45857"/>
    <w:rsid w:val="00F477C1"/>
    <w:rsid w:val="00F64EF3"/>
    <w:rsid w:val="00F657E0"/>
    <w:rsid w:val="00F7686E"/>
    <w:rsid w:val="00F804A3"/>
    <w:rsid w:val="00F86081"/>
    <w:rsid w:val="00F87233"/>
    <w:rsid w:val="00FB0D20"/>
    <w:rsid w:val="00FD64D5"/>
    <w:rsid w:val="00FE2F1A"/>
    <w:rsid w:val="00FF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49EF2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940"/>
    <w:rPr>
      <w:sz w:val="20"/>
      <w:szCs w:val="20"/>
      <w:lang w:val="en-NZ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940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0940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0940"/>
    <w:pPr>
      <w:pBdr>
        <w:top w:val="single" w:sz="6" w:space="2" w:color="0F6FC6" w:themeColor="accent1"/>
        <w:left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940"/>
    <w:pPr>
      <w:pBdr>
        <w:top w:val="dotted" w:sz="6" w:space="2" w:color="0F6FC6" w:themeColor="accent1"/>
        <w:left w:val="dotted" w:sz="6" w:space="2" w:color="0F6FC6" w:themeColor="accent1"/>
      </w:pBdr>
      <w:spacing w:before="300" w:after="0"/>
      <w:outlineLvl w:val="3"/>
    </w:pPr>
    <w:rPr>
      <w:caps/>
      <w:color w:val="0B5294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60940"/>
    <w:pPr>
      <w:pBdr>
        <w:bottom w:val="single" w:sz="6" w:space="1" w:color="0F6FC6" w:themeColor="accent1"/>
      </w:pBdr>
      <w:spacing w:before="300" w:after="0"/>
      <w:outlineLvl w:val="4"/>
    </w:pPr>
    <w:rPr>
      <w:caps/>
      <w:color w:val="0B5294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940"/>
    <w:pPr>
      <w:pBdr>
        <w:bottom w:val="dotted" w:sz="6" w:space="1" w:color="0F6FC6" w:themeColor="accent1"/>
      </w:pBdr>
      <w:spacing w:before="300" w:after="0"/>
      <w:outlineLvl w:val="5"/>
    </w:pPr>
    <w:rPr>
      <w:caps/>
      <w:color w:val="0B5294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940"/>
    <w:pPr>
      <w:spacing w:before="300" w:after="0"/>
      <w:outlineLvl w:val="6"/>
    </w:pPr>
    <w:rPr>
      <w:caps/>
      <w:color w:val="0B5294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94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94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940"/>
    <w:rPr>
      <w:b/>
      <w:bCs/>
      <w:caps/>
      <w:color w:val="FFFFFF" w:themeColor="background1"/>
      <w:spacing w:val="15"/>
      <w:shd w:val="clear" w:color="auto" w:fill="0F6FC6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C60940"/>
    <w:rPr>
      <w:caps/>
      <w:spacing w:val="15"/>
      <w:shd w:val="clear" w:color="auto" w:fill="C7E2FA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C60940"/>
    <w:rPr>
      <w:caps/>
      <w:color w:val="073662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C60940"/>
    <w:rPr>
      <w:caps/>
      <w:color w:val="0B5294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C60940"/>
    <w:rPr>
      <w:caps/>
      <w:color w:val="0B5294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940"/>
    <w:rPr>
      <w:caps/>
      <w:color w:val="0B5294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940"/>
    <w:rPr>
      <w:caps/>
      <w:color w:val="0B5294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94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940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0940"/>
    <w:rPr>
      <w:b/>
      <w:bCs/>
      <w:color w:val="0B5294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60940"/>
    <w:pPr>
      <w:spacing w:before="720"/>
    </w:pPr>
    <w:rPr>
      <w:caps/>
      <w:color w:val="0F6FC6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0940"/>
    <w:rPr>
      <w:caps/>
      <w:color w:val="0F6FC6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940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60940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C60940"/>
    <w:rPr>
      <w:b/>
      <w:bCs/>
    </w:rPr>
  </w:style>
  <w:style w:type="character" w:styleId="Emphasis">
    <w:name w:val="Emphasis"/>
    <w:uiPriority w:val="20"/>
    <w:qFormat/>
    <w:rsid w:val="00C60940"/>
    <w:rPr>
      <w:caps/>
      <w:color w:val="073662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C60940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60940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C6094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6094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60940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940"/>
    <w:pPr>
      <w:pBdr>
        <w:top w:val="single" w:sz="4" w:space="10" w:color="0F6FC6" w:themeColor="accent1"/>
        <w:left w:val="single" w:sz="4" w:space="10" w:color="0F6FC6" w:themeColor="accent1"/>
      </w:pBdr>
      <w:spacing w:after="0"/>
      <w:ind w:left="1296" w:right="1152"/>
      <w:jc w:val="both"/>
    </w:pPr>
    <w:rPr>
      <w:i/>
      <w:iCs/>
      <w:color w:val="0F6FC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940"/>
    <w:rPr>
      <w:i/>
      <w:iCs/>
      <w:color w:val="0F6FC6" w:themeColor="accent1"/>
      <w:sz w:val="20"/>
      <w:szCs w:val="20"/>
    </w:rPr>
  </w:style>
  <w:style w:type="character" w:styleId="SubtleEmphasis">
    <w:name w:val="Subtle Emphasis"/>
    <w:uiPriority w:val="19"/>
    <w:qFormat/>
    <w:rsid w:val="00C60940"/>
    <w:rPr>
      <w:i/>
      <w:iCs/>
      <w:color w:val="073662" w:themeColor="accent1" w:themeShade="7F"/>
    </w:rPr>
  </w:style>
  <w:style w:type="character" w:styleId="IntenseEmphasis">
    <w:name w:val="Intense Emphasis"/>
    <w:uiPriority w:val="21"/>
    <w:qFormat/>
    <w:rsid w:val="00C60940"/>
    <w:rPr>
      <w:b/>
      <w:bCs/>
      <w:caps/>
      <w:color w:val="073662" w:themeColor="accent1" w:themeShade="7F"/>
      <w:spacing w:val="10"/>
    </w:rPr>
  </w:style>
  <w:style w:type="character" w:styleId="SubtleReference">
    <w:name w:val="Subtle Reference"/>
    <w:uiPriority w:val="31"/>
    <w:qFormat/>
    <w:rsid w:val="00C60940"/>
    <w:rPr>
      <w:b/>
      <w:bCs/>
      <w:color w:val="0F6FC6" w:themeColor="accent1"/>
    </w:rPr>
  </w:style>
  <w:style w:type="character" w:styleId="IntenseReference">
    <w:name w:val="Intense Reference"/>
    <w:uiPriority w:val="32"/>
    <w:qFormat/>
    <w:rsid w:val="00C60940"/>
    <w:rPr>
      <w:b/>
      <w:bCs/>
      <w:i/>
      <w:iCs/>
      <w:caps/>
      <w:color w:val="0F6FC6" w:themeColor="accent1"/>
    </w:rPr>
  </w:style>
  <w:style w:type="character" w:styleId="BookTitle">
    <w:name w:val="Book Title"/>
    <w:uiPriority w:val="33"/>
    <w:qFormat/>
    <w:rsid w:val="00C60940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09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901B7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1B7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901B7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1B7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01B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1B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D49E7"/>
    <w:rPr>
      <w:color w:val="808080"/>
    </w:rPr>
  </w:style>
  <w:style w:type="table" w:styleId="TableGrid">
    <w:name w:val="Table Grid"/>
    <w:basedOn w:val="TableNormal"/>
    <w:uiPriority w:val="59"/>
    <w:rsid w:val="00F86081"/>
    <w:pPr>
      <w:spacing w:before="0"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2">
    <w:name w:val="Medium Grid 3 Accent 2"/>
    <w:basedOn w:val="TableNormal"/>
    <w:uiPriority w:val="69"/>
    <w:rsid w:val="00F86081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6EA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9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9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DD6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DD6FF" w:themeFill="accent2" w:themeFillTint="7F"/>
      </w:tcPr>
    </w:tblStylePr>
  </w:style>
  <w:style w:type="table" w:customStyle="1" w:styleId="DebitSuccess">
    <w:name w:val="DebitSuccess"/>
    <w:basedOn w:val="TableNormal"/>
    <w:uiPriority w:val="99"/>
    <w:qFormat/>
    <w:rsid w:val="00E23E8A"/>
    <w:pPr>
      <w:spacing w:before="0"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940"/>
    <w:rPr>
      <w:sz w:val="20"/>
      <w:szCs w:val="20"/>
      <w:lang w:val="en-NZ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940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0940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0940"/>
    <w:pPr>
      <w:pBdr>
        <w:top w:val="single" w:sz="6" w:space="2" w:color="0F6FC6" w:themeColor="accent1"/>
        <w:left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940"/>
    <w:pPr>
      <w:pBdr>
        <w:top w:val="dotted" w:sz="6" w:space="2" w:color="0F6FC6" w:themeColor="accent1"/>
        <w:left w:val="dotted" w:sz="6" w:space="2" w:color="0F6FC6" w:themeColor="accent1"/>
      </w:pBdr>
      <w:spacing w:before="300" w:after="0"/>
      <w:outlineLvl w:val="3"/>
    </w:pPr>
    <w:rPr>
      <w:caps/>
      <w:color w:val="0B5294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60940"/>
    <w:pPr>
      <w:pBdr>
        <w:bottom w:val="single" w:sz="6" w:space="1" w:color="0F6FC6" w:themeColor="accent1"/>
      </w:pBdr>
      <w:spacing w:before="300" w:after="0"/>
      <w:outlineLvl w:val="4"/>
    </w:pPr>
    <w:rPr>
      <w:caps/>
      <w:color w:val="0B5294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940"/>
    <w:pPr>
      <w:pBdr>
        <w:bottom w:val="dotted" w:sz="6" w:space="1" w:color="0F6FC6" w:themeColor="accent1"/>
      </w:pBdr>
      <w:spacing w:before="300" w:after="0"/>
      <w:outlineLvl w:val="5"/>
    </w:pPr>
    <w:rPr>
      <w:caps/>
      <w:color w:val="0B5294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940"/>
    <w:pPr>
      <w:spacing w:before="300" w:after="0"/>
      <w:outlineLvl w:val="6"/>
    </w:pPr>
    <w:rPr>
      <w:caps/>
      <w:color w:val="0B5294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94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94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940"/>
    <w:rPr>
      <w:b/>
      <w:bCs/>
      <w:caps/>
      <w:color w:val="FFFFFF" w:themeColor="background1"/>
      <w:spacing w:val="15"/>
      <w:shd w:val="clear" w:color="auto" w:fill="0F6FC6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C60940"/>
    <w:rPr>
      <w:caps/>
      <w:spacing w:val="15"/>
      <w:shd w:val="clear" w:color="auto" w:fill="C7E2FA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C60940"/>
    <w:rPr>
      <w:caps/>
      <w:color w:val="073662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C60940"/>
    <w:rPr>
      <w:caps/>
      <w:color w:val="0B5294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C60940"/>
    <w:rPr>
      <w:caps/>
      <w:color w:val="0B5294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940"/>
    <w:rPr>
      <w:caps/>
      <w:color w:val="0B5294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940"/>
    <w:rPr>
      <w:caps/>
      <w:color w:val="0B5294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94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940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0940"/>
    <w:rPr>
      <w:b/>
      <w:bCs/>
      <w:color w:val="0B5294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60940"/>
    <w:pPr>
      <w:spacing w:before="720"/>
    </w:pPr>
    <w:rPr>
      <w:caps/>
      <w:color w:val="0F6FC6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0940"/>
    <w:rPr>
      <w:caps/>
      <w:color w:val="0F6FC6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940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60940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C60940"/>
    <w:rPr>
      <w:b/>
      <w:bCs/>
    </w:rPr>
  </w:style>
  <w:style w:type="character" w:styleId="Emphasis">
    <w:name w:val="Emphasis"/>
    <w:uiPriority w:val="20"/>
    <w:qFormat/>
    <w:rsid w:val="00C60940"/>
    <w:rPr>
      <w:caps/>
      <w:color w:val="073662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C60940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60940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C6094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6094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60940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940"/>
    <w:pPr>
      <w:pBdr>
        <w:top w:val="single" w:sz="4" w:space="10" w:color="0F6FC6" w:themeColor="accent1"/>
        <w:left w:val="single" w:sz="4" w:space="10" w:color="0F6FC6" w:themeColor="accent1"/>
      </w:pBdr>
      <w:spacing w:after="0"/>
      <w:ind w:left="1296" w:right="1152"/>
      <w:jc w:val="both"/>
    </w:pPr>
    <w:rPr>
      <w:i/>
      <w:iCs/>
      <w:color w:val="0F6FC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940"/>
    <w:rPr>
      <w:i/>
      <w:iCs/>
      <w:color w:val="0F6FC6" w:themeColor="accent1"/>
      <w:sz w:val="20"/>
      <w:szCs w:val="20"/>
    </w:rPr>
  </w:style>
  <w:style w:type="character" w:styleId="SubtleEmphasis">
    <w:name w:val="Subtle Emphasis"/>
    <w:uiPriority w:val="19"/>
    <w:qFormat/>
    <w:rsid w:val="00C60940"/>
    <w:rPr>
      <w:i/>
      <w:iCs/>
      <w:color w:val="073662" w:themeColor="accent1" w:themeShade="7F"/>
    </w:rPr>
  </w:style>
  <w:style w:type="character" w:styleId="IntenseEmphasis">
    <w:name w:val="Intense Emphasis"/>
    <w:uiPriority w:val="21"/>
    <w:qFormat/>
    <w:rsid w:val="00C60940"/>
    <w:rPr>
      <w:b/>
      <w:bCs/>
      <w:caps/>
      <w:color w:val="073662" w:themeColor="accent1" w:themeShade="7F"/>
      <w:spacing w:val="10"/>
    </w:rPr>
  </w:style>
  <w:style w:type="character" w:styleId="SubtleReference">
    <w:name w:val="Subtle Reference"/>
    <w:uiPriority w:val="31"/>
    <w:qFormat/>
    <w:rsid w:val="00C60940"/>
    <w:rPr>
      <w:b/>
      <w:bCs/>
      <w:color w:val="0F6FC6" w:themeColor="accent1"/>
    </w:rPr>
  </w:style>
  <w:style w:type="character" w:styleId="IntenseReference">
    <w:name w:val="Intense Reference"/>
    <w:uiPriority w:val="32"/>
    <w:qFormat/>
    <w:rsid w:val="00C60940"/>
    <w:rPr>
      <w:b/>
      <w:bCs/>
      <w:i/>
      <w:iCs/>
      <w:caps/>
      <w:color w:val="0F6FC6" w:themeColor="accent1"/>
    </w:rPr>
  </w:style>
  <w:style w:type="character" w:styleId="BookTitle">
    <w:name w:val="Book Title"/>
    <w:uiPriority w:val="33"/>
    <w:qFormat/>
    <w:rsid w:val="00C60940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09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901B7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1B7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901B7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1B7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01B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1B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D49E7"/>
    <w:rPr>
      <w:color w:val="808080"/>
    </w:rPr>
  </w:style>
  <w:style w:type="table" w:styleId="TableGrid">
    <w:name w:val="Table Grid"/>
    <w:basedOn w:val="TableNormal"/>
    <w:uiPriority w:val="59"/>
    <w:rsid w:val="00F86081"/>
    <w:pPr>
      <w:spacing w:before="0"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2">
    <w:name w:val="Medium Grid 3 Accent 2"/>
    <w:basedOn w:val="TableNormal"/>
    <w:uiPriority w:val="69"/>
    <w:rsid w:val="00F86081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6EA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9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9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DD6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DD6FF" w:themeFill="accent2" w:themeFillTint="7F"/>
      </w:tcPr>
    </w:tblStylePr>
  </w:style>
  <w:style w:type="table" w:customStyle="1" w:styleId="DebitSuccess">
    <w:name w:val="DebitSuccess"/>
    <w:basedOn w:val="TableNormal"/>
    <w:uiPriority w:val="99"/>
    <w:qFormat/>
    <w:rsid w:val="00E23E8A"/>
    <w:pPr>
      <w:spacing w:before="0"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9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teven.h\My%20Documents\DebitSuccess%20Document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928DFCB789C4F75AB2F4D50E1C64C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6A0D24-3054-443F-9B75-E983C3644FA6}"/>
      </w:docPartPr>
      <w:docPartBody>
        <w:p w14:paraId="0D2F8668" w14:textId="77777777" w:rsidR="00B41E01" w:rsidRDefault="00E21BDF">
          <w:pPr>
            <w:pStyle w:val="8928DFCB789C4F75AB2F4D50E1C64CA1"/>
          </w:pPr>
          <w:r w:rsidRPr="004F3487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21BDF"/>
    <w:rsid w:val="001A43E9"/>
    <w:rsid w:val="004764BD"/>
    <w:rsid w:val="004B33AA"/>
    <w:rsid w:val="004D1DCA"/>
    <w:rsid w:val="004F26FF"/>
    <w:rsid w:val="00580653"/>
    <w:rsid w:val="005F50DE"/>
    <w:rsid w:val="006C1106"/>
    <w:rsid w:val="009D2C35"/>
    <w:rsid w:val="009D5CA8"/>
    <w:rsid w:val="009D7890"/>
    <w:rsid w:val="00A67FA1"/>
    <w:rsid w:val="00B3753F"/>
    <w:rsid w:val="00B41E01"/>
    <w:rsid w:val="00B571D1"/>
    <w:rsid w:val="00BA1250"/>
    <w:rsid w:val="00C47194"/>
    <w:rsid w:val="00DB25A1"/>
    <w:rsid w:val="00E21BDF"/>
    <w:rsid w:val="00EA2CAB"/>
    <w:rsid w:val="00EA4495"/>
    <w:rsid w:val="00EA72ED"/>
    <w:rsid w:val="00EB4B49"/>
    <w:rsid w:val="00F57C12"/>
    <w:rsid w:val="00FA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2F8668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E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1E01"/>
    <w:rPr>
      <w:color w:val="808080"/>
    </w:rPr>
  </w:style>
  <w:style w:type="paragraph" w:customStyle="1" w:styleId="8928DFCB789C4F75AB2F4D50E1C64CA1">
    <w:name w:val="8928DFCB789C4F75AB2F4D50E1C64CA1"/>
    <w:rsid w:val="00B41E0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coument_x0020_Category xmlns="baed8cc8-0861-4319-a61f-11a0511416d1">Manual</Dcoument_x0020_Category>
    <Team_x0020_Group xmlns="baed8cc8-0861-4319-a61f-11a0511416d1">Information Technology</Team_x0020_Group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7EAE945D1A2948BAB6640BEFECB0ED" ma:contentTypeVersion="4" ma:contentTypeDescription="Create a new document." ma:contentTypeScope="" ma:versionID="bb55221c03874a816266f434a842ebfe">
  <xsd:schema xmlns:xsd="http://www.w3.org/2001/XMLSchema" xmlns:xs="http://www.w3.org/2001/XMLSchema" xmlns:p="http://schemas.microsoft.com/office/2006/metadata/properties" xmlns:ns2="baed8cc8-0861-4319-a61f-11a0511416d1" targetNamespace="http://schemas.microsoft.com/office/2006/metadata/properties" ma:root="true" ma:fieldsID="03a1cb2fdf1e81e5ed9c8930df251df1" ns2:_="">
    <xsd:import namespace="baed8cc8-0861-4319-a61f-11a0511416d1"/>
    <xsd:element name="properties">
      <xsd:complexType>
        <xsd:sequence>
          <xsd:element name="documentManagement">
            <xsd:complexType>
              <xsd:all>
                <xsd:element ref="ns2:Team_x0020_Group"/>
                <xsd:element ref="ns2:Dcoument_x0020_Category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d8cc8-0861-4319-a61f-11a0511416d1" elementFormDefault="qualified">
    <xsd:import namespace="http://schemas.microsoft.com/office/2006/documentManagement/types"/>
    <xsd:import namespace="http://schemas.microsoft.com/office/infopath/2007/PartnerControls"/>
    <xsd:element name="Team_x0020_Group" ma:index="8" ma:displayName="Team Group" ma:format="Dropdown" ma:internalName="Team_x0020_Group">
      <xsd:simpleType>
        <xsd:restriction base="dms:Choice">
          <xsd:enumeration value="Account Management"/>
          <xsd:enumeration value="AIL"/>
          <xsd:enumeration value="Compliance"/>
          <xsd:enumeration value="Credit Control"/>
          <xsd:enumeration value="Customer Services"/>
          <xsd:enumeration value="Debitsuccess"/>
          <xsd:enumeration value="Data Entry"/>
          <xsd:enumeration value="Facility Specific"/>
          <xsd:enumeration value="Finance"/>
          <xsd:enumeration value="Information Technology"/>
          <xsd:enumeration value="Management"/>
          <xsd:enumeration value="Sales and Marketing"/>
          <xsd:enumeration value="Social Club"/>
        </xsd:restriction>
      </xsd:simpleType>
    </xsd:element>
    <xsd:element name="Dcoument_x0020_Category" ma:index="9" ma:displayName="Document Category" ma:format="Dropdown" ma:internalName="Dcoument_x0020_Category">
      <xsd:simpleType>
        <xsd:restriction base="dms:Choice">
          <xsd:enumeration value="Admin"/>
          <xsd:enumeration value="Correspondence"/>
          <xsd:enumeration value="General"/>
          <xsd:enumeration value="Human Resources"/>
          <xsd:enumeration value="Management Agreements"/>
          <xsd:enumeration value="Manual"/>
          <xsd:enumeration value="Minutes"/>
          <xsd:enumeration value="Network Diagrams"/>
          <xsd:enumeration value="Newsletter"/>
          <xsd:enumeration value="Processes"/>
          <xsd:enumeration value="Report"/>
          <xsd:enumeration value="Stationery"/>
          <xsd:enumeration value="T&amp;C"/>
          <xsd:enumeration value="Template"/>
          <xsd:enumeration value="Training"/>
          <xsd:enumeration value="Teleform Contract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966ED9-0D18-44D8-B210-DBAEB774B2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68DE3F0-8201-496E-90AE-7AF3D40AE282}">
  <ds:schemaRefs>
    <ds:schemaRef ds:uri="http://schemas.microsoft.com/office/infopath/2007/PartnerControls"/>
    <ds:schemaRef ds:uri="baed8cc8-0861-4319-a61f-11a0511416d1"/>
    <ds:schemaRef ds:uri="http://purl.org/dc/dcmitype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BBB037AE-4073-43F9-B843-9B662A4501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ed8cc8-0861-4319-a61f-11a0511416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15DA315-DF16-4ADD-B46C-37FE876C4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DebitSuccess Document Template</Template>
  <TotalTime>1</TotalTime>
  <Pages>3</Pages>
  <Words>382</Words>
  <Characters>2183</Characters>
  <Application>Microsoft Office Word</Application>
  <DocSecurity>4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Identifying Web Service Credentials</vt:lpstr>
    </vt:vector>
  </TitlesOfParts>
  <Company/>
  <LinksUpToDate>false</LinksUpToDate>
  <CharactersWithSpaces>2560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Identifying Web Service Credentials</dc:title>
  <dc:subject>Planned Release</dc:subject>
  <dc:creator>Steven Holmes</dc:creator>
  <cp:keywords>Release 2.4.1.500</cp:keywords>
  <dc:description>Notes about the Planned Release 2.4.1.500</dc:description>
  <cp:lastModifiedBy>Davin Miller</cp:lastModifiedBy>
  <cp:revision>2</cp:revision>
  <cp:lastPrinted>2011-03-28T02:30:00Z</cp:lastPrinted>
  <dcterms:created xsi:type="dcterms:W3CDTF">2012-12-12T23:53:00Z</dcterms:created>
  <dcterms:modified xsi:type="dcterms:W3CDTF">2012-12-12T23:53:00Z</dcterms:modified>
  <cp:category>Release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0x010100A47EAE945D1A2948BAB6640BEFECB0ED</vt:lpwstr>
  </property>
  <property fmtid="{D5CDD505-2E9C-101B-9397-08002B2CF9AE}" pid="3" name="Order">
    <vt:r8>5300</vt:r8>
  </property>
  <property fmtid="{D5CDD505-2E9C-101B-9397-08002B2CF9AE}" pid="4" name="xd_ProgID">
    <vt:lpwstr/>
  </property>
  <property fmtid="{D5CDD505-2E9C-101B-9397-08002B2CF9AE}" pid="5" name="_CopySource">
    <vt:lpwstr>http://www.debitsuccess.connect.co.nz/it/Shared Documents/Identifying Web Service Credentials.docx</vt:lpwstr>
  </property>
  <property fmtid="{D5CDD505-2E9C-101B-9397-08002B2CF9AE}" pid="6" name="TemplateUrl">
    <vt:lpwstr/>
  </property>
</Properties>
</file>